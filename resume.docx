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5DA41" w14:textId="58E0F3B3" w:rsidR="00816216" w:rsidRDefault="00542670" w:rsidP="00141A4C">
      <w:pPr>
        <w:pStyle w:val="Title"/>
        <w:rPr>
          <w:b/>
          <w:bCs/>
          <w:sz w:val="28"/>
          <w:szCs w:val="28"/>
        </w:rPr>
      </w:pPr>
      <w:r w:rsidRPr="0068114D">
        <w:rPr>
          <w:b/>
          <w:bCs/>
          <w:sz w:val="28"/>
          <w:szCs w:val="28"/>
        </w:rPr>
        <w:t>Tyler Fitzwater</w:t>
      </w:r>
      <w:r w:rsidR="0068114D" w:rsidRPr="0068114D">
        <w:rPr>
          <w:b/>
          <w:bCs/>
          <w:sz w:val="28"/>
          <w:szCs w:val="28"/>
        </w:rPr>
        <w:t xml:space="preserve"> </w:t>
      </w:r>
    </w:p>
    <w:p w14:paraId="6E3A9AB8" w14:textId="751A8079" w:rsidR="003547EA" w:rsidRDefault="00542670" w:rsidP="00141A4C">
      <w:r>
        <w:t>9424 Steeple Ct, Laurel MD, 20723</w:t>
      </w:r>
      <w:r w:rsidR="00141A4C">
        <w:t> | </w:t>
      </w:r>
      <w:r>
        <w:t>(301) 992-3054</w:t>
      </w:r>
      <w:r w:rsidR="00141A4C">
        <w:t> | </w:t>
      </w:r>
      <w:r w:rsidR="003547EA" w:rsidRPr="003547EA">
        <w:t>TFitzwater95@gmail.com</w:t>
      </w:r>
      <w:r w:rsidR="003547EA">
        <w:t xml:space="preserve">| </w:t>
      </w:r>
      <w:r w:rsidR="003547EA" w:rsidRPr="003547EA">
        <w:t>github.com/T-Fizz</w:t>
      </w:r>
    </w:p>
    <w:p w14:paraId="69853CD6" w14:textId="77777777" w:rsidR="00B00CD2" w:rsidRPr="00687DA6" w:rsidRDefault="00B00CD2" w:rsidP="00B00CD2">
      <w:pPr>
        <w:pStyle w:val="Heading1"/>
        <w:spacing w:before="200"/>
        <w:rPr>
          <w:sz w:val="27"/>
          <w:szCs w:val="27"/>
        </w:rPr>
      </w:pPr>
      <w:r w:rsidRPr="00687DA6">
        <w:rPr>
          <w:sz w:val="27"/>
          <w:szCs w:val="27"/>
        </w:rPr>
        <w:t>Technical Skills</w:t>
      </w:r>
    </w:p>
    <w:p w14:paraId="20F3B8A8" w14:textId="4B4E3761" w:rsidR="00B00CD2" w:rsidRPr="00687DA6" w:rsidRDefault="00B00CD2" w:rsidP="00967542">
      <w:pPr>
        <w:pStyle w:val="Heading2"/>
        <w:rPr>
          <w:caps w:val="0"/>
          <w:sz w:val="22"/>
          <w:szCs w:val="22"/>
        </w:rPr>
      </w:pPr>
      <w:r w:rsidRPr="00687DA6">
        <w:rPr>
          <w:caps w:val="0"/>
          <w:sz w:val="22"/>
          <w:szCs w:val="22"/>
        </w:rPr>
        <w:t>Programming Languages</w:t>
      </w:r>
    </w:p>
    <w:p w14:paraId="15A5E23C" w14:textId="7FE37DE4" w:rsidR="00967542" w:rsidRPr="00322E91" w:rsidRDefault="00967542" w:rsidP="00B00CD2">
      <w:pPr>
        <w:pStyle w:val="ListBullet"/>
      </w:pPr>
      <w:r>
        <w:t xml:space="preserve">Java, Python, C++, JavaScript, Rust, Ruby, Kotlin, C#, Bash, </w:t>
      </w:r>
      <w:proofErr w:type="spellStart"/>
      <w:r>
        <w:t>OCaml</w:t>
      </w:r>
      <w:proofErr w:type="spellEnd"/>
      <w:r>
        <w:t>, C, LUA, R</w:t>
      </w:r>
    </w:p>
    <w:p w14:paraId="40FFC0F9" w14:textId="77777777" w:rsidR="00B00CD2" w:rsidRPr="00687DA6" w:rsidRDefault="00B00CD2" w:rsidP="00B00CD2">
      <w:pPr>
        <w:pStyle w:val="Heading2"/>
        <w:rPr>
          <w:caps w:val="0"/>
          <w:sz w:val="22"/>
          <w:szCs w:val="22"/>
        </w:rPr>
      </w:pPr>
      <w:r w:rsidRPr="00687DA6">
        <w:rPr>
          <w:caps w:val="0"/>
          <w:sz w:val="22"/>
          <w:szCs w:val="22"/>
        </w:rPr>
        <w:t>Platforms/Technologies</w:t>
      </w:r>
    </w:p>
    <w:p w14:paraId="55F9C19B" w14:textId="26446D8F" w:rsidR="00B00CD2" w:rsidRDefault="00B00CD2" w:rsidP="00B00CD2">
      <w:pPr>
        <w:pStyle w:val="ListBullet"/>
      </w:pPr>
      <w:r>
        <w:t xml:space="preserve">AWS (EC2, CloudFormation, S3, Lambda, </w:t>
      </w:r>
      <w:r w:rsidR="00F75634">
        <w:t>etc.</w:t>
      </w:r>
      <w:r>
        <w:t>), VirtualBox, Git,</w:t>
      </w:r>
      <w:r w:rsidRPr="005A7D1B">
        <w:t xml:space="preserve"> </w:t>
      </w:r>
      <w:r w:rsidR="00FC690E">
        <w:t>SQLite,</w:t>
      </w:r>
      <w:r w:rsidR="00F85D2D">
        <w:t xml:space="preserve"> MongoDB,</w:t>
      </w:r>
      <w:r w:rsidR="00FC690E">
        <w:t xml:space="preserve"> </w:t>
      </w:r>
      <w:r>
        <w:t xml:space="preserve">Postman, Apache, Linux, Firebase, Android, Node.js, React.js, Arduino, </w:t>
      </w:r>
      <w:r w:rsidR="00F75634">
        <w:t>.NET</w:t>
      </w:r>
      <w:r w:rsidR="00FC690E">
        <w:t>, WPF</w:t>
      </w:r>
    </w:p>
    <w:sdt>
      <w:sdtPr>
        <w:alias w:val="Experience:"/>
        <w:tag w:val="Experience:"/>
        <w:id w:val="171684534"/>
        <w:placeholder>
          <w:docPart w:val="90618FEF6982BD46970B115F07E2F907"/>
        </w:placeholder>
        <w:temporary/>
        <w:showingPlcHdr/>
        <w15:appearance w15:val="hidden"/>
      </w:sdtPr>
      <w:sdtContent>
        <w:p w14:paraId="2AE4E929" w14:textId="0E7C69F6" w:rsidR="00CF718E" w:rsidRPr="00322E91" w:rsidRDefault="00CF718E" w:rsidP="00CF718E">
          <w:pPr>
            <w:pStyle w:val="Heading1"/>
            <w:spacing w:before="200"/>
            <w:rPr>
              <w:rFonts w:asciiTheme="minorHAnsi" w:eastAsiaTheme="minorEastAsia" w:hAnsiTheme="minorHAnsi" w:cstheme="minorBidi"/>
              <w:b w:val="0"/>
              <w:color w:val="404040" w:themeColor="text1" w:themeTint="BF"/>
              <w:sz w:val="22"/>
              <w:szCs w:val="22"/>
            </w:rPr>
          </w:pPr>
          <w:r w:rsidRPr="00687DA6">
            <w:rPr>
              <w:sz w:val="27"/>
              <w:szCs w:val="27"/>
            </w:rPr>
            <w:t>Experience</w:t>
          </w:r>
        </w:p>
      </w:sdtContent>
    </w:sdt>
    <w:p w14:paraId="606853D2" w14:textId="1CD6303E" w:rsidR="00EC11C3" w:rsidRPr="00EC11C3" w:rsidRDefault="00CF718E" w:rsidP="00EC11C3">
      <w:pPr>
        <w:pStyle w:val="Heading2"/>
        <w:rPr>
          <w:b w:val="0"/>
          <w:bCs/>
          <w:caps w:val="0"/>
          <w:sz w:val="22"/>
          <w:szCs w:val="22"/>
        </w:rPr>
      </w:pPr>
      <w:r w:rsidRPr="00687DA6">
        <w:rPr>
          <w:caps w:val="0"/>
          <w:sz w:val="22"/>
          <w:szCs w:val="22"/>
        </w:rPr>
        <w:t>Software Engineer Intern | Amazon Web Services (AWS)</w:t>
      </w:r>
      <w:r w:rsidR="00EC11C3">
        <w:rPr>
          <w:caps w:val="0"/>
        </w:rPr>
        <w:tab/>
      </w:r>
      <w:r w:rsidR="00EC11C3">
        <w:rPr>
          <w:caps w:val="0"/>
        </w:rPr>
        <w:tab/>
      </w:r>
      <w:r w:rsidR="00EC11C3">
        <w:rPr>
          <w:caps w:val="0"/>
        </w:rPr>
        <w:tab/>
      </w:r>
      <w:r w:rsidR="00EC11C3">
        <w:rPr>
          <w:caps w:val="0"/>
        </w:rPr>
        <w:tab/>
        <w:t xml:space="preserve">            </w:t>
      </w:r>
      <w:r w:rsidR="00687DA6">
        <w:rPr>
          <w:caps w:val="0"/>
        </w:rPr>
        <w:tab/>
        <w:t xml:space="preserve">            </w:t>
      </w:r>
      <w:r w:rsidRPr="00EC11C3">
        <w:rPr>
          <w:b w:val="0"/>
          <w:bCs/>
          <w:caps w:val="0"/>
          <w:sz w:val="22"/>
          <w:szCs w:val="22"/>
        </w:rPr>
        <w:t>May 2022 – August 2022</w:t>
      </w:r>
    </w:p>
    <w:p w14:paraId="488E9382" w14:textId="230D181F" w:rsidR="00B00CD2" w:rsidRPr="00B00CD2" w:rsidRDefault="00B00CD2" w:rsidP="00B00CD2">
      <w:pPr>
        <w:pStyle w:val="ListBullet"/>
      </w:pPr>
      <w:r w:rsidRPr="00B00CD2">
        <w:t>Automated</w:t>
      </w:r>
      <w:r>
        <w:t xml:space="preserve"> a previously manual</w:t>
      </w:r>
      <w:r w:rsidRPr="00B00CD2">
        <w:t xml:space="preserve"> Mac VirtualBox image creation </w:t>
      </w:r>
      <w:r>
        <w:t xml:space="preserve">process </w:t>
      </w:r>
      <w:r w:rsidRPr="00B00CD2">
        <w:t>for efficient service instance updates.</w:t>
      </w:r>
    </w:p>
    <w:p w14:paraId="0BC05871" w14:textId="484536A5" w:rsidR="001F533A" w:rsidRPr="001F533A" w:rsidRDefault="00687DA6" w:rsidP="001F533A">
      <w:pPr>
        <w:pStyle w:val="ListBullet"/>
      </w:pPr>
      <w:r>
        <w:t>Completed</w:t>
      </w:r>
      <w:r w:rsidR="001F533A" w:rsidRPr="001F533A">
        <w:t xml:space="preserve"> Bash and Python scripts to automate installation of Mac OS </w:t>
      </w:r>
      <w:r w:rsidR="000924A5">
        <w:t>with our respective</w:t>
      </w:r>
      <w:r w:rsidR="001F533A" w:rsidRPr="001F533A">
        <w:t xml:space="preserve"> service dependencies on VirtualBox images</w:t>
      </w:r>
      <w:r w:rsidR="001F533A">
        <w:t xml:space="preserve"> for deployment on EC2 for our service </w:t>
      </w:r>
      <w:r w:rsidR="00E608B4">
        <w:t>(</w:t>
      </w:r>
      <w:r w:rsidR="001F533A">
        <w:t>Device Farm</w:t>
      </w:r>
      <w:r w:rsidR="00E608B4">
        <w:t>)</w:t>
      </w:r>
      <w:r w:rsidR="001F533A">
        <w:t>.</w:t>
      </w:r>
    </w:p>
    <w:p w14:paraId="3D00DB45" w14:textId="1430ECD4" w:rsidR="001F533A" w:rsidRPr="001F533A" w:rsidRDefault="00B00CD2">
      <w:pPr>
        <w:pStyle w:val="ListBullet"/>
      </w:pPr>
      <w:r w:rsidRPr="00B00CD2">
        <w:t>Ensured optimal performance and APPSEC compliance through extensive testing.</w:t>
      </w:r>
    </w:p>
    <w:p w14:paraId="28AE8506" w14:textId="3BEF07CD" w:rsidR="00B00CD2" w:rsidRPr="00B00CD2" w:rsidRDefault="00B00CD2" w:rsidP="00B00CD2">
      <w:pPr>
        <w:pStyle w:val="ListBullet"/>
      </w:pPr>
      <w:r>
        <w:t>Gained p</w:t>
      </w:r>
      <w:r w:rsidRPr="00B00CD2">
        <w:t>roficien</w:t>
      </w:r>
      <w:r>
        <w:t>cy</w:t>
      </w:r>
      <w:r w:rsidRPr="00B00CD2">
        <w:t xml:space="preserve"> in Mac OS and virtualization technologies like VirtualBox and AWS services.</w:t>
      </w:r>
    </w:p>
    <w:p w14:paraId="6AA90D14" w14:textId="627B8F7D" w:rsidR="00CA1679" w:rsidRPr="00CA1679" w:rsidRDefault="00B00CD2">
      <w:pPr>
        <w:pStyle w:val="ListBullet"/>
      </w:pPr>
      <w:r>
        <w:t>C</w:t>
      </w:r>
      <w:r w:rsidRPr="00B00CD2">
        <w:t>ommunicated effectively to deliver a minimum viable product before internship end.</w:t>
      </w:r>
    </w:p>
    <w:p w14:paraId="20D9BC1D" w14:textId="5C1277A1" w:rsidR="00124310" w:rsidRPr="00687DA6" w:rsidRDefault="005D522C" w:rsidP="00322E91">
      <w:pPr>
        <w:pStyle w:val="Heading1"/>
        <w:spacing w:before="200"/>
        <w:rPr>
          <w:sz w:val="27"/>
          <w:szCs w:val="27"/>
        </w:rPr>
      </w:pPr>
      <w:r w:rsidRPr="00687DA6">
        <w:rPr>
          <w:sz w:val="27"/>
          <w:szCs w:val="27"/>
        </w:rPr>
        <w:t>Projects</w:t>
      </w:r>
    </w:p>
    <w:p w14:paraId="2BA812EA" w14:textId="7D738BB5" w:rsidR="00124310" w:rsidRDefault="00D80605" w:rsidP="00124310">
      <w:pPr>
        <w:pStyle w:val="Heading2"/>
        <w:rPr>
          <w:caps w:val="0"/>
        </w:rPr>
      </w:pPr>
      <w:r w:rsidRPr="00687DA6">
        <w:rPr>
          <w:caps w:val="0"/>
          <w:sz w:val="22"/>
          <w:szCs w:val="22"/>
        </w:rPr>
        <w:t>SoftMax</w:t>
      </w:r>
      <w:r w:rsidR="00124310" w:rsidRPr="00687DA6">
        <w:rPr>
          <w:caps w:val="0"/>
          <w:sz w:val="22"/>
          <w:szCs w:val="22"/>
        </w:rPr>
        <w:t xml:space="preserve"> Regression and Neural Networks</w:t>
      </w:r>
      <w:r>
        <w:rPr>
          <w:caps w:val="0"/>
        </w:rPr>
        <w:tab/>
      </w:r>
      <w:r>
        <w:rPr>
          <w:caps w:val="0"/>
        </w:rPr>
        <w:tab/>
      </w:r>
      <w:r>
        <w:rPr>
          <w:caps w:val="0"/>
        </w:rPr>
        <w:tab/>
      </w:r>
      <w:r>
        <w:rPr>
          <w:caps w:val="0"/>
        </w:rPr>
        <w:tab/>
      </w:r>
      <w:r>
        <w:rPr>
          <w:caps w:val="0"/>
        </w:rPr>
        <w:tab/>
      </w:r>
      <w:r>
        <w:rPr>
          <w:caps w:val="0"/>
        </w:rPr>
        <w:tab/>
      </w:r>
      <w:r w:rsidRPr="0068371A">
        <w:rPr>
          <w:caps w:val="0"/>
          <w:sz w:val="22"/>
          <w:szCs w:val="22"/>
        </w:rPr>
        <w:t xml:space="preserve">        </w:t>
      </w:r>
      <w:r>
        <w:rPr>
          <w:caps w:val="0"/>
          <w:sz w:val="22"/>
          <w:szCs w:val="22"/>
        </w:rPr>
        <w:t xml:space="preserve">  </w:t>
      </w:r>
      <w:r>
        <w:rPr>
          <w:caps w:val="0"/>
          <w:sz w:val="22"/>
          <w:szCs w:val="22"/>
        </w:rPr>
        <w:tab/>
      </w:r>
      <w:r>
        <w:rPr>
          <w:caps w:val="0"/>
          <w:sz w:val="22"/>
          <w:szCs w:val="22"/>
        </w:rPr>
        <w:tab/>
      </w:r>
      <w:r>
        <w:rPr>
          <w:b w:val="0"/>
          <w:bCs/>
          <w:caps w:val="0"/>
          <w:sz w:val="22"/>
          <w:szCs w:val="22"/>
        </w:rPr>
        <w:t>December 2022</w:t>
      </w:r>
    </w:p>
    <w:p w14:paraId="2B4105BE" w14:textId="350809AC" w:rsidR="00124310" w:rsidRDefault="00124310" w:rsidP="00124310">
      <w:pPr>
        <w:pStyle w:val="ListBullet"/>
      </w:pPr>
      <w:r>
        <w:t xml:space="preserve">Implemented both </w:t>
      </w:r>
      <w:r w:rsidR="00D80605">
        <w:t>SoftMax</w:t>
      </w:r>
      <w:r>
        <w:t xml:space="preserve"> regression and fully connected neural network without any external ML libraries</w:t>
      </w:r>
      <w:r w:rsidR="00D80605">
        <w:t xml:space="preserve">. </w:t>
      </w:r>
    </w:p>
    <w:p w14:paraId="467FFEE0" w14:textId="5AD931C1" w:rsidR="00124310" w:rsidRDefault="00124310" w:rsidP="00124310">
      <w:pPr>
        <w:pStyle w:val="ListBullet"/>
      </w:pPr>
      <w:r>
        <w:t xml:space="preserve">Applied </w:t>
      </w:r>
      <w:r w:rsidR="00D80605">
        <w:t xml:space="preserve">both </w:t>
      </w:r>
      <w:r>
        <w:t xml:space="preserve">models to </w:t>
      </w:r>
      <w:r w:rsidR="00D80605">
        <w:t xml:space="preserve">predict </w:t>
      </w:r>
      <w:r>
        <w:t>classif</w:t>
      </w:r>
      <w:r w:rsidR="00D80605">
        <w:t>ications</w:t>
      </w:r>
      <w:r>
        <w:t xml:space="preserve"> </w:t>
      </w:r>
      <w:r w:rsidR="00D80605">
        <w:t xml:space="preserve">in </w:t>
      </w:r>
      <w:r>
        <w:t>the MNIST digit dataset</w:t>
      </w:r>
      <w:r w:rsidR="00D80605">
        <w:t>.</w:t>
      </w:r>
    </w:p>
    <w:p w14:paraId="5CD7D480" w14:textId="79AD27CC" w:rsidR="00AF4244" w:rsidRPr="00124310" w:rsidRDefault="00AF4244" w:rsidP="00124310">
      <w:pPr>
        <w:pStyle w:val="ListBullet"/>
      </w:pPr>
      <w:r>
        <w:t>Plotted various graphs showing the cost</w:t>
      </w:r>
      <w:r w:rsidR="00095D36">
        <w:t xml:space="preserve"> </w:t>
      </w:r>
      <w:r>
        <w:t>accuracy as certain hyperparameters changed</w:t>
      </w:r>
    </w:p>
    <w:p w14:paraId="6B8B08DD" w14:textId="63BA63DD" w:rsidR="002537E1" w:rsidRPr="00BD5F87" w:rsidRDefault="00124310" w:rsidP="002537E1">
      <w:pPr>
        <w:pStyle w:val="Heading2"/>
        <w:rPr>
          <w:caps w:val="0"/>
        </w:rPr>
      </w:pPr>
      <w:r w:rsidRPr="00687DA6">
        <w:rPr>
          <w:caps w:val="0"/>
          <w:sz w:val="22"/>
          <w:szCs w:val="22"/>
        </w:rPr>
        <w:t>Movie Search Engine (React.js, Express.js)</w:t>
      </w:r>
      <w:r>
        <w:rPr>
          <w:caps w:val="0"/>
        </w:rPr>
        <w:tab/>
      </w:r>
      <w:r w:rsidR="002537E1">
        <w:rPr>
          <w:caps w:val="0"/>
        </w:rPr>
        <w:tab/>
      </w:r>
      <w:r w:rsidR="002537E1">
        <w:rPr>
          <w:caps w:val="0"/>
        </w:rPr>
        <w:tab/>
      </w:r>
      <w:r w:rsidR="002537E1">
        <w:rPr>
          <w:caps w:val="0"/>
        </w:rPr>
        <w:tab/>
      </w:r>
      <w:r w:rsidR="002537E1">
        <w:rPr>
          <w:caps w:val="0"/>
        </w:rPr>
        <w:tab/>
      </w:r>
      <w:r w:rsidR="002537E1">
        <w:rPr>
          <w:caps w:val="0"/>
        </w:rPr>
        <w:tab/>
      </w:r>
      <w:r w:rsidR="002537E1">
        <w:rPr>
          <w:caps w:val="0"/>
        </w:rPr>
        <w:tab/>
      </w:r>
      <w:r w:rsidR="002537E1">
        <w:rPr>
          <w:caps w:val="0"/>
        </w:rPr>
        <w:tab/>
      </w:r>
      <w:r w:rsidR="002537E1" w:rsidRPr="0068371A">
        <w:rPr>
          <w:caps w:val="0"/>
          <w:sz w:val="22"/>
          <w:szCs w:val="22"/>
        </w:rPr>
        <w:t xml:space="preserve">        </w:t>
      </w:r>
      <w:r w:rsidR="0068371A">
        <w:rPr>
          <w:caps w:val="0"/>
          <w:sz w:val="22"/>
          <w:szCs w:val="22"/>
        </w:rPr>
        <w:t xml:space="preserve">  </w:t>
      </w:r>
      <w:r w:rsidR="002537E1" w:rsidRPr="0068371A">
        <w:rPr>
          <w:b w:val="0"/>
          <w:bCs/>
          <w:caps w:val="0"/>
          <w:sz w:val="22"/>
          <w:szCs w:val="22"/>
        </w:rPr>
        <w:t>June 2021</w:t>
      </w:r>
    </w:p>
    <w:p w14:paraId="3C84A2EA" w14:textId="0D8682E7" w:rsidR="00FE7B72" w:rsidRDefault="00FE7B72" w:rsidP="002537E1">
      <w:pPr>
        <w:pStyle w:val="ListBullet"/>
      </w:pPr>
      <w:r w:rsidRPr="00FE7B72">
        <w:t xml:space="preserve">Streamlined a user-friendly movie search engine </w:t>
      </w:r>
      <w:r w:rsidR="00967542">
        <w:t>web application</w:t>
      </w:r>
      <w:r>
        <w:t>.</w:t>
      </w:r>
    </w:p>
    <w:p w14:paraId="1009F0DE" w14:textId="77777777" w:rsidR="00FE7B72" w:rsidRPr="00FE7B72" w:rsidRDefault="00FE7B72" w:rsidP="00FE7B72">
      <w:pPr>
        <w:pStyle w:val="ListBullet"/>
      </w:pPr>
      <w:r w:rsidRPr="00FE7B72">
        <w:t>Optimized API queries to Open Movie Database API for getting results around user’s query.</w:t>
      </w:r>
    </w:p>
    <w:p w14:paraId="095C65E8" w14:textId="26387DB4" w:rsidR="00FE7B72" w:rsidRPr="00FE7B72" w:rsidRDefault="00FE7B72" w:rsidP="00FE7B72">
      <w:pPr>
        <w:pStyle w:val="ListBullet"/>
      </w:pPr>
      <w:r w:rsidRPr="00FE7B72">
        <w:t>Features pagination, filterin</w:t>
      </w:r>
      <w:r w:rsidR="00967542">
        <w:t>g</w:t>
      </w:r>
      <w:r w:rsidRPr="00FE7B72">
        <w:t>, and images of the movie posters alongside each result.</w:t>
      </w:r>
    </w:p>
    <w:p w14:paraId="42B1712D" w14:textId="04092011" w:rsidR="002537E1" w:rsidRPr="00BD5F87" w:rsidRDefault="002537E1" w:rsidP="002537E1">
      <w:pPr>
        <w:pStyle w:val="Heading2"/>
        <w:rPr>
          <w:caps w:val="0"/>
        </w:rPr>
      </w:pPr>
      <w:r w:rsidRPr="00687DA6">
        <w:rPr>
          <w:caps w:val="0"/>
          <w:sz w:val="22"/>
          <w:szCs w:val="22"/>
        </w:rPr>
        <w:t>Linux Shell Program (C)</w:t>
      </w:r>
      <w:r>
        <w:rPr>
          <w:caps w:val="0"/>
        </w:rPr>
        <w:t xml:space="preserve">                                                          </w:t>
      </w:r>
      <w:r>
        <w:rPr>
          <w:caps w:val="0"/>
        </w:rPr>
        <w:tab/>
      </w:r>
      <w:r>
        <w:rPr>
          <w:caps w:val="0"/>
        </w:rPr>
        <w:tab/>
      </w:r>
      <w:r>
        <w:rPr>
          <w:caps w:val="0"/>
        </w:rPr>
        <w:tab/>
      </w:r>
      <w:r>
        <w:rPr>
          <w:caps w:val="0"/>
        </w:rPr>
        <w:tab/>
      </w:r>
      <w:r>
        <w:rPr>
          <w:caps w:val="0"/>
        </w:rPr>
        <w:tab/>
        <w:t xml:space="preserve">                    </w:t>
      </w:r>
      <w:r w:rsidR="0068371A">
        <w:rPr>
          <w:caps w:val="0"/>
        </w:rPr>
        <w:t xml:space="preserve">  </w:t>
      </w:r>
      <w:r w:rsidRPr="0068371A">
        <w:rPr>
          <w:caps w:val="0"/>
          <w:sz w:val="22"/>
          <w:szCs w:val="22"/>
        </w:rPr>
        <w:t xml:space="preserve"> </w:t>
      </w:r>
      <w:r w:rsidRPr="0068371A">
        <w:rPr>
          <w:b w:val="0"/>
          <w:bCs/>
          <w:caps w:val="0"/>
          <w:sz w:val="22"/>
          <w:szCs w:val="22"/>
        </w:rPr>
        <w:t>June 2021</w:t>
      </w:r>
    </w:p>
    <w:p w14:paraId="2DCB1815" w14:textId="1CF92824" w:rsidR="00FE7B72" w:rsidRDefault="00FE7B72" w:rsidP="002537E1">
      <w:pPr>
        <w:pStyle w:val="ListBullet"/>
      </w:pPr>
      <w:r w:rsidRPr="00FE7B72">
        <w:t>Developed a Linux shell program that can execute complex commands</w:t>
      </w:r>
      <w:r>
        <w:t>.</w:t>
      </w:r>
    </w:p>
    <w:p w14:paraId="0780C89A" w14:textId="16509E06" w:rsidR="002537E1" w:rsidRDefault="002537E1" w:rsidP="002537E1">
      <w:pPr>
        <w:pStyle w:val="ListBullet"/>
      </w:pPr>
      <w:r>
        <w:t>Supports operators such as AND, OR, Pipe, Subshell, and more.</w:t>
      </w:r>
    </w:p>
    <w:p w14:paraId="76A9CF85" w14:textId="505EF96C" w:rsidR="002537E1" w:rsidRPr="002537E1" w:rsidRDefault="002537E1" w:rsidP="005D522C">
      <w:pPr>
        <w:pStyle w:val="ListBullet"/>
      </w:pPr>
      <w:r>
        <w:t>Directly interacts with the operating system to fork processes efficiently</w:t>
      </w:r>
      <w:r w:rsidR="00FE7B72">
        <w:t>.</w:t>
      </w:r>
    </w:p>
    <w:p w14:paraId="5817D520" w14:textId="65797172" w:rsidR="005D522C" w:rsidRPr="00BD5F87" w:rsidRDefault="005D522C" w:rsidP="005D522C">
      <w:pPr>
        <w:pStyle w:val="Heading2"/>
        <w:rPr>
          <w:caps w:val="0"/>
        </w:rPr>
      </w:pPr>
      <w:r w:rsidRPr="00687DA6">
        <w:rPr>
          <w:caps w:val="0"/>
          <w:sz w:val="22"/>
          <w:szCs w:val="22"/>
        </w:rPr>
        <w:t xml:space="preserve">Beat </w:t>
      </w:r>
      <w:r w:rsidR="00C31BD6" w:rsidRPr="00687DA6">
        <w:rPr>
          <w:caps w:val="0"/>
          <w:sz w:val="22"/>
          <w:szCs w:val="22"/>
        </w:rPr>
        <w:t>S</w:t>
      </w:r>
      <w:r w:rsidRPr="00687DA6">
        <w:rPr>
          <w:caps w:val="0"/>
          <w:sz w:val="22"/>
          <w:szCs w:val="22"/>
        </w:rPr>
        <w:t xml:space="preserve">aber </w:t>
      </w:r>
      <w:r w:rsidR="00C31BD6" w:rsidRPr="00687DA6">
        <w:rPr>
          <w:caps w:val="0"/>
          <w:sz w:val="22"/>
          <w:szCs w:val="22"/>
        </w:rPr>
        <w:t>G</w:t>
      </w:r>
      <w:r w:rsidRPr="00687DA6">
        <w:rPr>
          <w:caps w:val="0"/>
          <w:sz w:val="22"/>
          <w:szCs w:val="22"/>
        </w:rPr>
        <w:t xml:space="preserve">raph </w:t>
      </w:r>
      <w:r w:rsidR="00C31BD6" w:rsidRPr="00687DA6">
        <w:rPr>
          <w:caps w:val="0"/>
          <w:sz w:val="22"/>
          <w:szCs w:val="22"/>
        </w:rPr>
        <w:t>O</w:t>
      </w:r>
      <w:r w:rsidRPr="00687DA6">
        <w:rPr>
          <w:caps w:val="0"/>
          <w:sz w:val="22"/>
          <w:szCs w:val="22"/>
        </w:rPr>
        <w:t>verlay</w:t>
      </w:r>
      <w:r w:rsidR="00055C28" w:rsidRPr="00687DA6">
        <w:rPr>
          <w:caps w:val="0"/>
          <w:sz w:val="22"/>
          <w:szCs w:val="22"/>
        </w:rPr>
        <w:t xml:space="preserve"> (HTML, CSS, JS)</w:t>
      </w:r>
      <w:r w:rsidR="00BD5F87" w:rsidRPr="00687DA6">
        <w:rPr>
          <w:caps w:val="0"/>
          <w:sz w:val="22"/>
          <w:szCs w:val="22"/>
        </w:rPr>
        <w:tab/>
      </w:r>
      <w:r w:rsidR="00BD5F87">
        <w:rPr>
          <w:caps w:val="0"/>
        </w:rPr>
        <w:tab/>
      </w:r>
      <w:r w:rsidR="00BD5F87">
        <w:rPr>
          <w:caps w:val="0"/>
        </w:rPr>
        <w:tab/>
      </w:r>
      <w:r w:rsidR="00BD5F87">
        <w:rPr>
          <w:caps w:val="0"/>
        </w:rPr>
        <w:tab/>
      </w:r>
      <w:r w:rsidR="00BD5F87">
        <w:rPr>
          <w:caps w:val="0"/>
        </w:rPr>
        <w:tab/>
      </w:r>
      <w:r w:rsidR="00BD5F87">
        <w:rPr>
          <w:caps w:val="0"/>
        </w:rPr>
        <w:tab/>
      </w:r>
      <w:r w:rsidR="00BD5F87">
        <w:rPr>
          <w:caps w:val="0"/>
        </w:rPr>
        <w:tab/>
      </w:r>
      <w:r w:rsidR="00BD5F87" w:rsidRPr="0068371A">
        <w:rPr>
          <w:caps w:val="0"/>
          <w:sz w:val="22"/>
          <w:szCs w:val="22"/>
        </w:rPr>
        <w:t xml:space="preserve">               </w:t>
      </w:r>
      <w:r w:rsidR="0068371A">
        <w:rPr>
          <w:caps w:val="0"/>
          <w:sz w:val="22"/>
          <w:szCs w:val="22"/>
        </w:rPr>
        <w:t xml:space="preserve">   </w:t>
      </w:r>
      <w:r w:rsidR="00BD5F87" w:rsidRPr="0068371A">
        <w:rPr>
          <w:caps w:val="0"/>
          <w:sz w:val="22"/>
          <w:szCs w:val="22"/>
        </w:rPr>
        <w:t xml:space="preserve"> </w:t>
      </w:r>
      <w:r w:rsidR="00BD5F87" w:rsidRPr="0068371A">
        <w:rPr>
          <w:b w:val="0"/>
          <w:bCs/>
          <w:caps w:val="0"/>
          <w:sz w:val="22"/>
          <w:szCs w:val="22"/>
        </w:rPr>
        <w:t>January 2020</w:t>
      </w:r>
    </w:p>
    <w:p w14:paraId="255803EB" w14:textId="5007149E" w:rsidR="005D522C" w:rsidRDefault="006B44FB" w:rsidP="005D522C">
      <w:pPr>
        <w:pStyle w:val="ListBullet"/>
      </w:pPr>
      <w:r>
        <w:t>Created a web-based</w:t>
      </w:r>
      <w:r w:rsidR="005D522C">
        <w:t xml:space="preserve"> overlay for streaming programs to be ran alongside the game Beat Saber</w:t>
      </w:r>
      <w:r w:rsidR="00BD5F87">
        <w:t>.</w:t>
      </w:r>
    </w:p>
    <w:p w14:paraId="47483E64" w14:textId="77777777" w:rsidR="00BD5F87" w:rsidRDefault="006B44FB" w:rsidP="005D522C">
      <w:pPr>
        <w:pStyle w:val="ListBullet"/>
      </w:pPr>
      <w:r>
        <w:t>G</w:t>
      </w:r>
      <w:r w:rsidR="005D522C">
        <w:t>raphs score percent possible</w:t>
      </w:r>
      <w:r w:rsidR="00E25EFD">
        <w:t>,</w:t>
      </w:r>
      <w:r w:rsidR="005D522C">
        <w:t xml:space="preserve"> in real-time</w:t>
      </w:r>
      <w:r w:rsidR="00E25EFD">
        <w:t>,</w:t>
      </w:r>
      <w:r w:rsidR="005D522C">
        <w:t xml:space="preserve"> as player progresses through each play</w:t>
      </w:r>
      <w:r>
        <w:t xml:space="preserve">. </w:t>
      </w:r>
    </w:p>
    <w:p w14:paraId="669276C8" w14:textId="0B4D6E1F" w:rsidR="005D522C" w:rsidRPr="00BD5F87" w:rsidRDefault="005D522C" w:rsidP="005D522C">
      <w:pPr>
        <w:pStyle w:val="Heading2"/>
        <w:rPr>
          <w:b w:val="0"/>
          <w:bCs/>
        </w:rPr>
      </w:pPr>
      <w:r w:rsidRPr="00687DA6">
        <w:rPr>
          <w:caps w:val="0"/>
          <w:sz w:val="22"/>
          <w:szCs w:val="22"/>
        </w:rPr>
        <w:t xml:space="preserve">Wikipedia </w:t>
      </w:r>
      <w:r w:rsidR="00C31BD6" w:rsidRPr="00687DA6">
        <w:rPr>
          <w:caps w:val="0"/>
          <w:sz w:val="22"/>
          <w:szCs w:val="22"/>
        </w:rPr>
        <w:t>S</w:t>
      </w:r>
      <w:r w:rsidRPr="00687DA6">
        <w:rPr>
          <w:caps w:val="0"/>
          <w:sz w:val="22"/>
          <w:szCs w:val="22"/>
        </w:rPr>
        <w:t xml:space="preserve">earch </w:t>
      </w:r>
      <w:r w:rsidR="00C31BD6" w:rsidRPr="00687DA6">
        <w:rPr>
          <w:caps w:val="0"/>
          <w:sz w:val="22"/>
          <w:szCs w:val="22"/>
        </w:rPr>
        <w:t>D</w:t>
      </w:r>
      <w:r w:rsidRPr="00687DA6">
        <w:rPr>
          <w:caps w:val="0"/>
          <w:sz w:val="22"/>
          <w:szCs w:val="22"/>
        </w:rPr>
        <w:t xml:space="preserve">iscord </w:t>
      </w:r>
      <w:r w:rsidR="00C31BD6" w:rsidRPr="00687DA6">
        <w:rPr>
          <w:caps w:val="0"/>
          <w:sz w:val="22"/>
          <w:szCs w:val="22"/>
        </w:rPr>
        <w:t>B</w:t>
      </w:r>
      <w:r w:rsidRPr="00687DA6">
        <w:rPr>
          <w:caps w:val="0"/>
          <w:sz w:val="22"/>
          <w:szCs w:val="22"/>
        </w:rPr>
        <w:t>ot</w:t>
      </w:r>
      <w:r w:rsidR="00055C28" w:rsidRPr="00687DA6">
        <w:rPr>
          <w:caps w:val="0"/>
          <w:sz w:val="22"/>
          <w:szCs w:val="22"/>
        </w:rPr>
        <w:t xml:space="preserve"> (Python</w:t>
      </w:r>
      <w:r w:rsidR="00BD5F87" w:rsidRPr="00687DA6">
        <w:rPr>
          <w:caps w:val="0"/>
          <w:sz w:val="22"/>
          <w:szCs w:val="22"/>
        </w:rPr>
        <w:t>, discord.py</w:t>
      </w:r>
      <w:r w:rsidR="00055C28" w:rsidRPr="00687DA6">
        <w:rPr>
          <w:caps w:val="0"/>
          <w:sz w:val="22"/>
          <w:szCs w:val="22"/>
        </w:rPr>
        <w:t>)</w:t>
      </w:r>
      <w:r w:rsidR="00BD5F87">
        <w:rPr>
          <w:caps w:val="0"/>
        </w:rPr>
        <w:tab/>
      </w:r>
      <w:r w:rsidR="00BD5F87">
        <w:rPr>
          <w:caps w:val="0"/>
        </w:rPr>
        <w:tab/>
      </w:r>
      <w:r w:rsidR="00BD5F87">
        <w:rPr>
          <w:caps w:val="0"/>
        </w:rPr>
        <w:tab/>
      </w:r>
      <w:r w:rsidR="00BD5F87">
        <w:rPr>
          <w:caps w:val="0"/>
        </w:rPr>
        <w:tab/>
      </w:r>
      <w:r w:rsidR="00BD5F87">
        <w:rPr>
          <w:caps w:val="0"/>
        </w:rPr>
        <w:tab/>
      </w:r>
      <w:r w:rsidR="00BD5F87">
        <w:rPr>
          <w:caps w:val="0"/>
        </w:rPr>
        <w:tab/>
        <w:t xml:space="preserve">                </w:t>
      </w:r>
      <w:r w:rsidR="0068371A">
        <w:rPr>
          <w:caps w:val="0"/>
        </w:rPr>
        <w:t xml:space="preserve">  </w:t>
      </w:r>
      <w:r w:rsidR="00BD5F87">
        <w:rPr>
          <w:caps w:val="0"/>
        </w:rPr>
        <w:t xml:space="preserve"> </w:t>
      </w:r>
      <w:r w:rsidR="00BD5F87" w:rsidRPr="0068371A">
        <w:rPr>
          <w:b w:val="0"/>
          <w:bCs/>
          <w:caps w:val="0"/>
          <w:sz w:val="22"/>
          <w:szCs w:val="22"/>
        </w:rPr>
        <w:t>August 2019</w:t>
      </w:r>
    </w:p>
    <w:p w14:paraId="1BE3B824" w14:textId="059E9220" w:rsidR="005D522C" w:rsidRDefault="006B44FB" w:rsidP="005D522C">
      <w:pPr>
        <w:pStyle w:val="ListBullet"/>
      </w:pPr>
      <w:r>
        <w:t>Developed a</w:t>
      </w:r>
      <w:r w:rsidR="005D522C">
        <w:t xml:space="preserve"> service that allows a user to search any article on Wikipedia via Discord</w:t>
      </w:r>
      <w:r w:rsidR="00FE7B72">
        <w:t xml:space="preserve"> chat.</w:t>
      </w:r>
    </w:p>
    <w:p w14:paraId="2B6DE66A" w14:textId="77777777" w:rsidR="00BD5F87" w:rsidRDefault="005D522C" w:rsidP="006B44FB">
      <w:pPr>
        <w:pStyle w:val="ListBullet"/>
      </w:pPr>
      <w:r>
        <w:t xml:space="preserve">Designed </w:t>
      </w:r>
      <w:r w:rsidR="006B44FB">
        <w:t xml:space="preserve">using </w:t>
      </w:r>
      <w:r>
        <w:t>custom discord embed</w:t>
      </w:r>
      <w:r w:rsidR="006B44FB">
        <w:t>s</w:t>
      </w:r>
      <w:r>
        <w:t xml:space="preserve"> for displaying article information</w:t>
      </w:r>
      <w:r w:rsidR="00BD5F87">
        <w:t>.</w:t>
      </w:r>
    </w:p>
    <w:sdt>
      <w:sdtPr>
        <w:alias w:val="Education:"/>
        <w:tag w:val="Education:"/>
        <w:id w:val="807127995"/>
        <w:placeholder>
          <w:docPart w:val="BD93AAE0B8F06B46BC9429E320A8FDDB"/>
        </w:placeholder>
        <w:temporary/>
        <w:showingPlcHdr/>
        <w15:appearance w15:val="hidden"/>
      </w:sdtPr>
      <w:sdtContent>
        <w:p w14:paraId="59F60E8A" w14:textId="77777777" w:rsidR="00B00CD2" w:rsidRDefault="00B00CD2" w:rsidP="00B00CD2">
          <w:pPr>
            <w:pStyle w:val="Heading1"/>
            <w:spacing w:before="200"/>
          </w:pPr>
          <w:r w:rsidRPr="00687DA6">
            <w:rPr>
              <w:sz w:val="27"/>
              <w:szCs w:val="27"/>
            </w:rPr>
            <w:t>Education</w:t>
          </w:r>
        </w:p>
      </w:sdtContent>
    </w:sdt>
    <w:p w14:paraId="4F98A71D" w14:textId="15A6B15B" w:rsidR="00B00CD2" w:rsidRPr="00BD5F87" w:rsidRDefault="00B00CD2" w:rsidP="00B00CD2">
      <w:pPr>
        <w:pStyle w:val="Heading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right" w:pos="10800"/>
        </w:tabs>
        <w:jc w:val="both"/>
        <w:rPr>
          <w:b w:val="0"/>
          <w:bCs/>
          <w:caps w:val="0"/>
        </w:rPr>
      </w:pPr>
      <w:r w:rsidRPr="00687DA6">
        <w:rPr>
          <w:caps w:val="0"/>
          <w:sz w:val="22"/>
          <w:szCs w:val="22"/>
        </w:rPr>
        <w:t>B.S. Computer Science | University of Maryland</w:t>
      </w:r>
      <w:r w:rsidRPr="00687DA6">
        <w:rPr>
          <w:caps w:val="0"/>
          <w:sz w:val="22"/>
          <w:szCs w:val="22"/>
        </w:rPr>
        <w:tab/>
      </w:r>
      <w:r>
        <w:rPr>
          <w:caps w:val="0"/>
        </w:rPr>
        <w:tab/>
      </w:r>
      <w:r>
        <w:rPr>
          <w:caps w:val="0"/>
        </w:rPr>
        <w:tab/>
      </w:r>
      <w:r>
        <w:rPr>
          <w:caps w:val="0"/>
        </w:rPr>
        <w:tab/>
      </w:r>
      <w:r>
        <w:rPr>
          <w:caps w:val="0"/>
        </w:rPr>
        <w:tab/>
        <w:t xml:space="preserve">           </w:t>
      </w:r>
      <w:r w:rsidR="00687DA6">
        <w:rPr>
          <w:caps w:val="0"/>
        </w:rPr>
        <w:tab/>
        <w:t xml:space="preserve">            </w:t>
      </w:r>
      <w:r w:rsidRPr="0068371A">
        <w:rPr>
          <w:b w:val="0"/>
          <w:bCs/>
          <w:caps w:val="0"/>
          <w:sz w:val="22"/>
          <w:szCs w:val="22"/>
        </w:rPr>
        <w:t xml:space="preserve">August </w:t>
      </w:r>
      <w:proofErr w:type="gramStart"/>
      <w:r w:rsidRPr="0068371A">
        <w:rPr>
          <w:b w:val="0"/>
          <w:bCs/>
          <w:caps w:val="0"/>
          <w:sz w:val="22"/>
          <w:szCs w:val="22"/>
        </w:rPr>
        <w:t>2020  –</w:t>
      </w:r>
      <w:proofErr w:type="gramEnd"/>
      <w:r w:rsidRPr="0068371A">
        <w:rPr>
          <w:b w:val="0"/>
          <w:bCs/>
          <w:caps w:val="0"/>
          <w:sz w:val="22"/>
          <w:szCs w:val="22"/>
        </w:rPr>
        <w:t xml:space="preserve">  </w:t>
      </w:r>
      <w:r>
        <w:rPr>
          <w:b w:val="0"/>
          <w:bCs/>
          <w:caps w:val="0"/>
          <w:sz w:val="22"/>
          <w:szCs w:val="22"/>
        </w:rPr>
        <w:t>May</w:t>
      </w:r>
      <w:r w:rsidRPr="0068371A">
        <w:rPr>
          <w:b w:val="0"/>
          <w:bCs/>
          <w:caps w:val="0"/>
          <w:sz w:val="22"/>
          <w:szCs w:val="22"/>
        </w:rPr>
        <w:t xml:space="preserve"> 202</w:t>
      </w:r>
      <w:r>
        <w:rPr>
          <w:b w:val="0"/>
          <w:bCs/>
          <w:caps w:val="0"/>
          <w:sz w:val="22"/>
          <w:szCs w:val="22"/>
        </w:rPr>
        <w:t>3</w:t>
      </w:r>
    </w:p>
    <w:p w14:paraId="2E4FDB5A" w14:textId="77777777" w:rsidR="00B00CD2" w:rsidRDefault="00B00CD2" w:rsidP="00B00CD2">
      <w:pPr>
        <w:pStyle w:val="ListBullet"/>
      </w:pPr>
      <w:r>
        <w:t>Major: Computer Science</w:t>
      </w:r>
    </w:p>
    <w:p w14:paraId="1CD95DF4" w14:textId="19B2F6FC" w:rsidR="00B00CD2" w:rsidRPr="00322E91" w:rsidRDefault="00B00CD2" w:rsidP="00687DA6">
      <w:pPr>
        <w:pStyle w:val="ListBullet"/>
      </w:pPr>
      <w:r>
        <w:t>Minor: Japanese</w:t>
      </w:r>
    </w:p>
    <w:sectPr w:rsidR="00B00CD2" w:rsidRPr="00322E91" w:rsidSect="0068114D">
      <w:footerReference w:type="default" r:id="rId8"/>
      <w:pgSz w:w="12240" w:h="15840"/>
      <w:pgMar w:top="720" w:right="720" w:bottom="720" w:left="72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84587D" w14:textId="77777777" w:rsidR="000452A9" w:rsidRDefault="000452A9">
      <w:r>
        <w:separator/>
      </w:r>
    </w:p>
  </w:endnote>
  <w:endnote w:type="continuationSeparator" w:id="0">
    <w:p w14:paraId="2CB9BFFC" w14:textId="77777777" w:rsidR="000452A9" w:rsidRDefault="000452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288B2" w14:textId="77777777"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16216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0E1561" w14:textId="77777777" w:rsidR="000452A9" w:rsidRDefault="000452A9">
      <w:r>
        <w:separator/>
      </w:r>
    </w:p>
  </w:footnote>
  <w:footnote w:type="continuationSeparator" w:id="0">
    <w:p w14:paraId="49D9E9B9" w14:textId="77777777" w:rsidR="000452A9" w:rsidRDefault="000452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num w:numId="1" w16cid:durableId="215893061">
    <w:abstractNumId w:val="0"/>
  </w:num>
  <w:num w:numId="2" w16cid:durableId="1894538941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670"/>
    <w:rsid w:val="0001044B"/>
    <w:rsid w:val="000452A9"/>
    <w:rsid w:val="00055C28"/>
    <w:rsid w:val="00055DA8"/>
    <w:rsid w:val="000924A5"/>
    <w:rsid w:val="00095D36"/>
    <w:rsid w:val="000A4F59"/>
    <w:rsid w:val="000C5E39"/>
    <w:rsid w:val="00124310"/>
    <w:rsid w:val="00141A4C"/>
    <w:rsid w:val="001972C7"/>
    <w:rsid w:val="001A2D8C"/>
    <w:rsid w:val="001B29CF"/>
    <w:rsid w:val="001B720D"/>
    <w:rsid w:val="001F533A"/>
    <w:rsid w:val="0025317A"/>
    <w:rsid w:val="002537E1"/>
    <w:rsid w:val="0028220F"/>
    <w:rsid w:val="00297E93"/>
    <w:rsid w:val="002D6339"/>
    <w:rsid w:val="003068E2"/>
    <w:rsid w:val="00322E91"/>
    <w:rsid w:val="00337AF8"/>
    <w:rsid w:val="003547EA"/>
    <w:rsid w:val="00356C14"/>
    <w:rsid w:val="003D08F7"/>
    <w:rsid w:val="004144A7"/>
    <w:rsid w:val="004D5233"/>
    <w:rsid w:val="004D6E88"/>
    <w:rsid w:val="00514DFC"/>
    <w:rsid w:val="00523883"/>
    <w:rsid w:val="00530BAC"/>
    <w:rsid w:val="005352D8"/>
    <w:rsid w:val="00537774"/>
    <w:rsid w:val="00542670"/>
    <w:rsid w:val="0057010E"/>
    <w:rsid w:val="00593606"/>
    <w:rsid w:val="005A7D1B"/>
    <w:rsid w:val="005D522C"/>
    <w:rsid w:val="005E32CA"/>
    <w:rsid w:val="00605410"/>
    <w:rsid w:val="00613D56"/>
    <w:rsid w:val="00617B26"/>
    <w:rsid w:val="006270A9"/>
    <w:rsid w:val="006341DA"/>
    <w:rsid w:val="00645635"/>
    <w:rsid w:val="00675956"/>
    <w:rsid w:val="00681034"/>
    <w:rsid w:val="0068114D"/>
    <w:rsid w:val="0068371A"/>
    <w:rsid w:val="00687DA6"/>
    <w:rsid w:val="006B44FB"/>
    <w:rsid w:val="00734CA7"/>
    <w:rsid w:val="00735B1B"/>
    <w:rsid w:val="007970EC"/>
    <w:rsid w:val="00811021"/>
    <w:rsid w:val="00816216"/>
    <w:rsid w:val="008605FC"/>
    <w:rsid w:val="0087734B"/>
    <w:rsid w:val="008D21F8"/>
    <w:rsid w:val="009600A0"/>
    <w:rsid w:val="00967542"/>
    <w:rsid w:val="009A17D2"/>
    <w:rsid w:val="009D5933"/>
    <w:rsid w:val="00A10CAB"/>
    <w:rsid w:val="00A254AA"/>
    <w:rsid w:val="00AC22E4"/>
    <w:rsid w:val="00AF4244"/>
    <w:rsid w:val="00B00CD2"/>
    <w:rsid w:val="00B2268A"/>
    <w:rsid w:val="00B3476F"/>
    <w:rsid w:val="00B57582"/>
    <w:rsid w:val="00BD5F87"/>
    <w:rsid w:val="00BD768D"/>
    <w:rsid w:val="00C2486F"/>
    <w:rsid w:val="00C31BD6"/>
    <w:rsid w:val="00C5273E"/>
    <w:rsid w:val="00C61F8E"/>
    <w:rsid w:val="00C74DE8"/>
    <w:rsid w:val="00CA1679"/>
    <w:rsid w:val="00CF718E"/>
    <w:rsid w:val="00D80605"/>
    <w:rsid w:val="00DD2ACD"/>
    <w:rsid w:val="00DE133D"/>
    <w:rsid w:val="00E25EFD"/>
    <w:rsid w:val="00E57133"/>
    <w:rsid w:val="00E608B4"/>
    <w:rsid w:val="00E83E4B"/>
    <w:rsid w:val="00EB3787"/>
    <w:rsid w:val="00EC11C3"/>
    <w:rsid w:val="00F52862"/>
    <w:rsid w:val="00F75634"/>
    <w:rsid w:val="00F85D2D"/>
    <w:rsid w:val="00F935A7"/>
    <w:rsid w:val="00F936F4"/>
    <w:rsid w:val="00FA229B"/>
    <w:rsid w:val="00FC690E"/>
    <w:rsid w:val="00FE7B72"/>
    <w:rsid w:val="00FF5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CA2647"/>
  <w15:chartTrackingRefBased/>
  <w15:docId w15:val="{EF5A8FBE-C29A-4F98-AF48-CC0790C42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08F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4472C4" w:themeColor="accent1"/>
      </w:pBdr>
      <w:spacing w:after="120"/>
      <w:contextualSpacing/>
    </w:pPr>
    <w:rPr>
      <w:rFonts w:asciiTheme="majorHAnsi" w:eastAsiaTheme="majorEastAsia" w:hAnsiTheme="majorHAnsi" w:cstheme="majorBidi"/>
      <w:color w:val="2F5496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F5496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23E4F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jc w:val="right"/>
    </w:pPr>
    <w:rPr>
      <w:color w:val="2F5496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F5496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F5496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F5496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F5496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2E74B5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2F5496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i/>
      <w:iCs/>
      <w:color w:val="2F5496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customStyle="1" w:styleId="Heading3Char">
    <w:name w:val="Heading 3 Char"/>
    <w:basedOn w:val="DefaultParagraphFont"/>
    <w:link w:val="Heading3"/>
    <w:uiPriority w:val="9"/>
    <w:rsid w:val="003D08F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unhideWhenUsed/>
    <w:qFormat/>
    <w:rsid w:val="00734CA7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547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1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1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4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4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8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5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4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6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7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0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0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0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4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8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7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62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9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66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ift\Downloads\tf02918880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0618FEF6982BD46970B115F07E2F9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E4E4D9-3601-4746-ABE5-D3142D44DDDE}"/>
      </w:docPartPr>
      <w:docPartBody>
        <w:p w:rsidR="001D1255" w:rsidRDefault="00D3555F" w:rsidP="00D3555F">
          <w:pPr>
            <w:pStyle w:val="90618FEF6982BD46970B115F07E2F907"/>
          </w:pPr>
          <w:r>
            <w:t>Experience</w:t>
          </w:r>
        </w:p>
      </w:docPartBody>
    </w:docPart>
    <w:docPart>
      <w:docPartPr>
        <w:name w:val="BD93AAE0B8F06B46BC9429E320A8FD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F455F1-7475-6341-BAF7-39E25DD3196A}"/>
      </w:docPartPr>
      <w:docPartBody>
        <w:p w:rsidR="000B576F" w:rsidRDefault="002575A0" w:rsidP="002575A0">
          <w:pPr>
            <w:pStyle w:val="BD93AAE0B8F06B46BC9429E320A8FDDB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50A"/>
    <w:rsid w:val="00063D11"/>
    <w:rsid w:val="000B576F"/>
    <w:rsid w:val="001A3816"/>
    <w:rsid w:val="001A3A24"/>
    <w:rsid w:val="001D1255"/>
    <w:rsid w:val="0024652B"/>
    <w:rsid w:val="002575A0"/>
    <w:rsid w:val="003E6B7E"/>
    <w:rsid w:val="00461F04"/>
    <w:rsid w:val="004740A9"/>
    <w:rsid w:val="004E07CF"/>
    <w:rsid w:val="006358C8"/>
    <w:rsid w:val="007C5C80"/>
    <w:rsid w:val="007E33F1"/>
    <w:rsid w:val="008801AD"/>
    <w:rsid w:val="0089350A"/>
    <w:rsid w:val="008E387F"/>
    <w:rsid w:val="0097702B"/>
    <w:rsid w:val="00A030D1"/>
    <w:rsid w:val="00B035D8"/>
    <w:rsid w:val="00C84D66"/>
    <w:rsid w:val="00D3555F"/>
    <w:rsid w:val="00D477A6"/>
    <w:rsid w:val="00EB58D9"/>
    <w:rsid w:val="00EF3756"/>
    <w:rsid w:val="00F40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0618FEF6982BD46970B115F07E2F907">
    <w:name w:val="90618FEF6982BD46970B115F07E2F907"/>
    <w:rsid w:val="00D3555F"/>
    <w:pPr>
      <w:spacing w:after="0" w:line="240" w:lineRule="auto"/>
    </w:pPr>
    <w:rPr>
      <w:sz w:val="24"/>
      <w:szCs w:val="24"/>
    </w:rPr>
  </w:style>
  <w:style w:type="paragraph" w:customStyle="1" w:styleId="BD93AAE0B8F06B46BC9429E320A8FDDB">
    <w:name w:val="BD93AAE0B8F06B46BC9429E320A8FDDB"/>
    <w:rsid w:val="002575A0"/>
    <w:pPr>
      <w:spacing w:after="0" w:line="240" w:lineRule="auto"/>
    </w:pPr>
    <w:rPr>
      <w:kern w:val="2"/>
      <w:sz w:val="24"/>
      <w:szCs w:val="24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CC9C02-269A-4556-965E-C2F7894C95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C:\Users\drift\Downloads\tf02918880_win32.dotx</Template>
  <TotalTime>2</TotalTime>
  <Pages>1</Pages>
  <Words>405</Words>
  <Characters>2313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TFizz</dc:creator>
  <cp:keywords/>
  <cp:lastModifiedBy>tyler fitzwater</cp:lastModifiedBy>
  <cp:revision>7</cp:revision>
  <cp:lastPrinted>2023-05-16T12:07:00Z</cp:lastPrinted>
  <dcterms:created xsi:type="dcterms:W3CDTF">2023-05-16T16:06:00Z</dcterms:created>
  <dcterms:modified xsi:type="dcterms:W3CDTF">2023-05-16T16:22:00Z</dcterms:modified>
  <cp:version/>
</cp:coreProperties>
</file>